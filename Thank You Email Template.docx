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A215" w14:textId="77777777" w:rsidR="00F07AA0" w:rsidRDefault="00F07AA0" w:rsidP="000B1459">
      <w:pPr>
        <w:ind w:left="180" w:right="90"/>
        <w:rPr>
          <w:sz w:val="24"/>
          <w:szCs w:val="24"/>
        </w:rPr>
      </w:pPr>
    </w:p>
    <w:p w14:paraId="1AC3B0EF" w14:textId="77777777" w:rsidR="00F07AA0" w:rsidRDefault="00F07AA0" w:rsidP="000B1459">
      <w:pPr>
        <w:ind w:left="180" w:right="90"/>
        <w:rPr>
          <w:sz w:val="24"/>
          <w:szCs w:val="24"/>
        </w:rPr>
      </w:pPr>
    </w:p>
    <w:p w14:paraId="6067883B" w14:textId="77777777" w:rsidR="00526D1F" w:rsidRDefault="0024042E" w:rsidP="000B1459">
      <w:pPr>
        <w:ind w:left="180" w:right="9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3DD7765" wp14:editId="523A1E47">
            <wp:simplePos x="0" y="0"/>
            <wp:positionH relativeFrom="column">
              <wp:posOffset>61595</wp:posOffset>
            </wp:positionH>
            <wp:positionV relativeFrom="paragraph">
              <wp:posOffset>-30480</wp:posOffset>
            </wp:positionV>
            <wp:extent cx="1428750" cy="523875"/>
            <wp:effectExtent l="0" t="0" r="0" b="9525"/>
            <wp:wrapSquare wrapText="bothSides"/>
            <wp:docPr id="2" name="Picture 2" descr="Burnett_Specialists-logo-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rnett_Specialists-logo-Outl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21D3E" w14:textId="77777777" w:rsidR="00526D1F" w:rsidRDefault="00526D1F" w:rsidP="000B1459">
      <w:pPr>
        <w:ind w:left="180" w:right="90"/>
        <w:rPr>
          <w:sz w:val="24"/>
          <w:szCs w:val="24"/>
        </w:rPr>
      </w:pPr>
    </w:p>
    <w:p w14:paraId="4388BD3F" w14:textId="77777777" w:rsidR="00526D1F" w:rsidRDefault="00526D1F" w:rsidP="000B1459">
      <w:pPr>
        <w:ind w:left="180" w:right="90"/>
        <w:rPr>
          <w:sz w:val="24"/>
          <w:szCs w:val="24"/>
        </w:rPr>
      </w:pPr>
    </w:p>
    <w:p w14:paraId="6FD0FF1D" w14:textId="77777777" w:rsidR="00526D1F" w:rsidRDefault="00526D1F" w:rsidP="000B1459">
      <w:pPr>
        <w:ind w:left="180" w:right="90"/>
        <w:rPr>
          <w:sz w:val="24"/>
          <w:szCs w:val="24"/>
        </w:rPr>
      </w:pPr>
    </w:p>
    <w:p w14:paraId="3FD7E496" w14:textId="77777777" w:rsidR="00F07AA0" w:rsidRDefault="00F07AA0" w:rsidP="00F07AA0">
      <w:pPr>
        <w:rPr>
          <w:sz w:val="28"/>
          <w:szCs w:val="28"/>
        </w:rPr>
      </w:pPr>
    </w:p>
    <w:p w14:paraId="58691B71" w14:textId="77777777" w:rsidR="00F07AA0" w:rsidRDefault="00F07AA0" w:rsidP="00F07AA0">
      <w:pPr>
        <w:rPr>
          <w:sz w:val="28"/>
          <w:szCs w:val="28"/>
        </w:rPr>
      </w:pPr>
    </w:p>
    <w:p w14:paraId="534EACCB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Name</w:t>
      </w:r>
    </w:p>
    <w:p w14:paraId="0C47D36C" w14:textId="77777777" w:rsidR="00F07AA0" w:rsidRPr="00295CB1" w:rsidRDefault="00EB6616" w:rsidP="00F07AA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 w14:anchorId="1AA879AA">
          <v:rect id="_x0000_i1025" style="width:0;height:1.5pt" o:hralign="center" o:hrstd="t" o:hr="t" fillcolor="gray" stroked="f"/>
        </w:pict>
      </w:r>
    </w:p>
    <w:p w14:paraId="3A868A63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5677BBA0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4A65C3C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3D14EDFB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Date (Example: January 1, 2015)</w:t>
      </w:r>
    </w:p>
    <w:p w14:paraId="66FA889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345774A8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1A231C69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Recipient (Person who interviewed you)</w:t>
      </w:r>
    </w:p>
    <w:p w14:paraId="5005B7A5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Title</w:t>
      </w:r>
    </w:p>
    <w:p w14:paraId="06630412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Company Name</w:t>
      </w:r>
    </w:p>
    <w:p w14:paraId="1F9FD2D3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Street address</w:t>
      </w:r>
    </w:p>
    <w:p w14:paraId="5167A98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Suite #</w:t>
      </w:r>
    </w:p>
    <w:p w14:paraId="10DFF884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 xml:space="preserve">City, </w:t>
      </w:r>
      <w:proofErr w:type="gramStart"/>
      <w:r w:rsidRPr="00295CB1">
        <w:rPr>
          <w:rFonts w:ascii="Calibri" w:hAnsi="Calibri"/>
          <w:sz w:val="24"/>
          <w:szCs w:val="24"/>
        </w:rPr>
        <w:t>State  Zip</w:t>
      </w:r>
      <w:proofErr w:type="gramEnd"/>
      <w:r w:rsidRPr="00295CB1">
        <w:rPr>
          <w:rFonts w:ascii="Calibri" w:hAnsi="Calibri"/>
          <w:sz w:val="24"/>
          <w:szCs w:val="24"/>
        </w:rPr>
        <w:t xml:space="preserve"> code (Example: Houston, Texas 77079)</w:t>
      </w:r>
    </w:p>
    <w:p w14:paraId="7B4D8A36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68BC248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14D2A3C4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Dear Ms. /Mrs. / Mr. ____:</w:t>
      </w:r>
    </w:p>
    <w:p w14:paraId="6FE163AD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34B9DD02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Para #1: Thoughts about interview (3-5 sentences)</w:t>
      </w:r>
    </w:p>
    <w:p w14:paraId="596064A0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6201323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Para #2: What you learned about their company, and what you can bring to the company (3-5 sentences)</w:t>
      </w:r>
    </w:p>
    <w:p w14:paraId="62F0CEAF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4B35F3D4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Para #3: Address the next step in the process and your desire to work for their company (2-3 sentences)</w:t>
      </w:r>
    </w:p>
    <w:p w14:paraId="6FD7E733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48CD91E7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Para #4 Conclusion and reiterate “thank you” (2-3 sentences)</w:t>
      </w:r>
    </w:p>
    <w:p w14:paraId="116326DC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23D67488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75413821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Sincerely,</w:t>
      </w:r>
    </w:p>
    <w:p w14:paraId="62134911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18E6ED6A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6E2EC5FC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136E4385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  <w:r w:rsidRPr="00295CB1">
        <w:rPr>
          <w:rFonts w:ascii="Calibri" w:hAnsi="Calibri"/>
          <w:sz w:val="24"/>
          <w:szCs w:val="24"/>
        </w:rPr>
        <w:t>Name</w:t>
      </w:r>
    </w:p>
    <w:p w14:paraId="0820F93F" w14:textId="77777777" w:rsidR="00F07AA0" w:rsidRPr="00295CB1" w:rsidRDefault="00F07AA0" w:rsidP="00F07AA0">
      <w:pPr>
        <w:rPr>
          <w:rFonts w:ascii="Calibri" w:hAnsi="Calibri"/>
          <w:sz w:val="24"/>
          <w:szCs w:val="24"/>
        </w:rPr>
      </w:pPr>
    </w:p>
    <w:p w14:paraId="740694A4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3B813E9B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684B90DB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36010584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603D5844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2C701533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62EA1FF7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4AD929C9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0824E2CF" w14:textId="77777777" w:rsidR="00526D1F" w:rsidRDefault="00526D1F" w:rsidP="00526D1F">
      <w:pPr>
        <w:ind w:left="180" w:right="90"/>
        <w:jc w:val="both"/>
        <w:rPr>
          <w:sz w:val="18"/>
          <w:szCs w:val="18"/>
        </w:rPr>
      </w:pPr>
    </w:p>
    <w:p w14:paraId="0A1DCA10" w14:textId="77777777" w:rsidR="00526D1F" w:rsidRDefault="00526D1F" w:rsidP="00F07AA0">
      <w:pPr>
        <w:ind w:right="90"/>
        <w:jc w:val="both"/>
        <w:rPr>
          <w:sz w:val="18"/>
          <w:szCs w:val="18"/>
        </w:rPr>
      </w:pPr>
    </w:p>
    <w:sectPr w:rsidR="00526D1F" w:rsidSect="00526D1F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720" w:right="360" w:bottom="504" w:left="360" w:header="432" w:footer="259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B7B5" w14:textId="77777777" w:rsidR="00EB6616" w:rsidRDefault="00EB6616">
      <w:r>
        <w:separator/>
      </w:r>
    </w:p>
  </w:endnote>
  <w:endnote w:type="continuationSeparator" w:id="0">
    <w:p w14:paraId="464E6DFA" w14:textId="77777777" w:rsidR="00EB6616" w:rsidRDefault="00EB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B8403" w14:textId="77777777" w:rsidR="000B1459" w:rsidRDefault="000B14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E4322B" w14:textId="77777777" w:rsidR="000B1459" w:rsidRDefault="000B145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C149" w14:textId="77777777" w:rsidR="000B1459" w:rsidRDefault="000B1459">
    <w:pPr>
      <w:pStyle w:val="Footer"/>
      <w:framePr w:wrap="around" w:vAnchor="text" w:hAnchor="margin" w:xAlign="center" w:y="1"/>
      <w:rPr>
        <w:rStyle w:val="PageNumber"/>
      </w:rPr>
    </w:pPr>
  </w:p>
  <w:p w14:paraId="3ECCB84E" w14:textId="77777777" w:rsidR="000B1459" w:rsidRDefault="000B1459">
    <w:pPr>
      <w:pStyle w:val="Footer"/>
      <w:ind w:right="360" w:firstLine="360"/>
      <w:rPr>
        <w:sz w:val="18"/>
      </w:rPr>
    </w:pPr>
  </w:p>
  <w:p w14:paraId="4EC7574F" w14:textId="77777777" w:rsidR="000B1459" w:rsidRDefault="000B1459">
    <w:pPr>
      <w:pStyle w:val="Footer"/>
      <w:rPr>
        <w:sz w:val="18"/>
      </w:rPr>
    </w:pPr>
  </w:p>
  <w:p w14:paraId="506D5CC5" w14:textId="77777777" w:rsidR="000B1459" w:rsidRDefault="000B14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2E114" w14:textId="77777777" w:rsidR="000B1459" w:rsidRDefault="000B1459" w:rsidP="00E95A18">
    <w:pPr>
      <w:pStyle w:val="Footer"/>
      <w:jc w:val="center"/>
      <w:rPr>
        <w:sz w:val="18"/>
      </w:rPr>
    </w:pPr>
    <w:r>
      <w:rPr>
        <w:sz w:val="18"/>
      </w:rPr>
      <w:t xml:space="preserve">Burnett makes no warranties either implied or otherwise and totally disclaims any personal or actual knowledge as to any facts or information obtained on </w:t>
    </w:r>
    <w:r>
      <w:rPr>
        <w:sz w:val="18"/>
      </w:rPr>
      <w:br/>
      <w:t>any applicant or employee to be true or correct, including, but not limited to any liabilities that could be subject to the Texas Deceptive Trade Practices Act.</w:t>
    </w:r>
  </w:p>
  <w:p w14:paraId="7CA193EE" w14:textId="77777777" w:rsidR="000B1459" w:rsidRDefault="000B1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8BD69" w14:textId="77777777" w:rsidR="00EB6616" w:rsidRDefault="00EB6616">
      <w:r>
        <w:separator/>
      </w:r>
    </w:p>
  </w:footnote>
  <w:footnote w:type="continuationSeparator" w:id="0">
    <w:p w14:paraId="7F26D7BD" w14:textId="77777777" w:rsidR="00EB6616" w:rsidRDefault="00EB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1FE9F" w14:textId="77777777" w:rsidR="000B1459" w:rsidRDefault="000B145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62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90F281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A832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29533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E45E7A"/>
    <w:multiLevelType w:val="hybridMultilevel"/>
    <w:tmpl w:val="A9CEEAA0"/>
    <w:lvl w:ilvl="0" w:tplc="8286AF90">
      <w:start w:val="281"/>
      <w:numFmt w:val="bullet"/>
      <w:lvlText w:val="-"/>
      <w:lvlJc w:val="left"/>
      <w:pPr>
        <w:tabs>
          <w:tab w:val="num" w:pos="2895"/>
        </w:tabs>
        <w:ind w:left="2895" w:hanging="375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5B7E6D"/>
    <w:multiLevelType w:val="singleLevel"/>
    <w:tmpl w:val="CE74BAC8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6" w15:restartNumberingAfterBreak="0">
    <w:nsid w:val="22D7474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0397E1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087433E"/>
    <w:multiLevelType w:val="singleLevel"/>
    <w:tmpl w:val="F8D6D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40B63B3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17C6D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70052DA"/>
    <w:multiLevelType w:val="singleLevel"/>
    <w:tmpl w:val="F8D6D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63835E6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ED9413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21143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232314B"/>
    <w:multiLevelType w:val="hybridMultilevel"/>
    <w:tmpl w:val="1D1C36F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14"/>
  </w:num>
  <w:num w:numId="13">
    <w:abstractNumId w:val="12"/>
  </w:num>
  <w:num w:numId="14">
    <w:abstractNumId w:val="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52E"/>
    <w:rsid w:val="00001A59"/>
    <w:rsid w:val="0002345E"/>
    <w:rsid w:val="000251F4"/>
    <w:rsid w:val="000B1459"/>
    <w:rsid w:val="000C44B8"/>
    <w:rsid w:val="0011252E"/>
    <w:rsid w:val="001219E1"/>
    <w:rsid w:val="0013311A"/>
    <w:rsid w:val="001354EF"/>
    <w:rsid w:val="00137AC4"/>
    <w:rsid w:val="00152A1B"/>
    <w:rsid w:val="00162D62"/>
    <w:rsid w:val="00167DBF"/>
    <w:rsid w:val="0019294C"/>
    <w:rsid w:val="001C1000"/>
    <w:rsid w:val="0024042E"/>
    <w:rsid w:val="002503A8"/>
    <w:rsid w:val="00295CB1"/>
    <w:rsid w:val="002C015C"/>
    <w:rsid w:val="002D2677"/>
    <w:rsid w:val="002D4F4E"/>
    <w:rsid w:val="00314563"/>
    <w:rsid w:val="003A7078"/>
    <w:rsid w:val="003A7467"/>
    <w:rsid w:val="00487355"/>
    <w:rsid w:val="004B5E05"/>
    <w:rsid w:val="004F2B74"/>
    <w:rsid w:val="005015D0"/>
    <w:rsid w:val="0052413E"/>
    <w:rsid w:val="00526D1F"/>
    <w:rsid w:val="005375A4"/>
    <w:rsid w:val="00537E3D"/>
    <w:rsid w:val="005676C7"/>
    <w:rsid w:val="005B5709"/>
    <w:rsid w:val="005B7D59"/>
    <w:rsid w:val="005E0EF0"/>
    <w:rsid w:val="005F5EED"/>
    <w:rsid w:val="00627666"/>
    <w:rsid w:val="00631ED0"/>
    <w:rsid w:val="00642A5A"/>
    <w:rsid w:val="006678F6"/>
    <w:rsid w:val="00686898"/>
    <w:rsid w:val="006959DF"/>
    <w:rsid w:val="006C0467"/>
    <w:rsid w:val="006F16F7"/>
    <w:rsid w:val="0071101C"/>
    <w:rsid w:val="00713365"/>
    <w:rsid w:val="00733DFA"/>
    <w:rsid w:val="00790FC0"/>
    <w:rsid w:val="007A1F04"/>
    <w:rsid w:val="007B6CF1"/>
    <w:rsid w:val="007E14E7"/>
    <w:rsid w:val="00880C84"/>
    <w:rsid w:val="008A682D"/>
    <w:rsid w:val="008C44C3"/>
    <w:rsid w:val="009009B4"/>
    <w:rsid w:val="00917960"/>
    <w:rsid w:val="00930AD7"/>
    <w:rsid w:val="009348B3"/>
    <w:rsid w:val="009354A5"/>
    <w:rsid w:val="00997684"/>
    <w:rsid w:val="009B6D2C"/>
    <w:rsid w:val="009C3A44"/>
    <w:rsid w:val="009D090D"/>
    <w:rsid w:val="009D75BF"/>
    <w:rsid w:val="00A25097"/>
    <w:rsid w:val="00A31D40"/>
    <w:rsid w:val="00A92676"/>
    <w:rsid w:val="00B32658"/>
    <w:rsid w:val="00B81B5E"/>
    <w:rsid w:val="00B826A0"/>
    <w:rsid w:val="00B82FC3"/>
    <w:rsid w:val="00BD7802"/>
    <w:rsid w:val="00BE7B19"/>
    <w:rsid w:val="00C1555F"/>
    <w:rsid w:val="00C3424E"/>
    <w:rsid w:val="00C61353"/>
    <w:rsid w:val="00C673E2"/>
    <w:rsid w:val="00CB02A6"/>
    <w:rsid w:val="00CD5AE3"/>
    <w:rsid w:val="00D22EB6"/>
    <w:rsid w:val="00D4666D"/>
    <w:rsid w:val="00D743AD"/>
    <w:rsid w:val="00DA2927"/>
    <w:rsid w:val="00DA2B44"/>
    <w:rsid w:val="00DB76CE"/>
    <w:rsid w:val="00E05153"/>
    <w:rsid w:val="00E24DB0"/>
    <w:rsid w:val="00E66520"/>
    <w:rsid w:val="00E72530"/>
    <w:rsid w:val="00E80755"/>
    <w:rsid w:val="00E95A18"/>
    <w:rsid w:val="00EB5CAE"/>
    <w:rsid w:val="00EB6616"/>
    <w:rsid w:val="00F07AA0"/>
    <w:rsid w:val="00F12B8D"/>
    <w:rsid w:val="00F260BB"/>
    <w:rsid w:val="00F76418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2BBEE"/>
  <w15:chartTrackingRefBased/>
  <w15:docId w15:val="{58333760-A948-4A0A-8DCB-E514237C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">
    <w:name w:val="Body Text Indent"/>
    <w:basedOn w:val="Normal"/>
    <w:pPr>
      <w:widowControl w:val="0"/>
      <w:ind w:left="2160"/>
    </w:pPr>
    <w:rPr>
      <w:sz w:val="24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user\MS%20Templates\NW%20Perm%20Resume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NW Perm Resume Letterhead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 Burnett</dc:creator>
  <cp:keywords/>
  <cp:lastModifiedBy>Jordan Wood</cp:lastModifiedBy>
  <cp:revision>2</cp:revision>
  <cp:lastPrinted>2014-05-19T20:41:00Z</cp:lastPrinted>
  <dcterms:created xsi:type="dcterms:W3CDTF">2020-07-19T20:19:00Z</dcterms:created>
  <dcterms:modified xsi:type="dcterms:W3CDTF">2020-07-19T20:19:00Z</dcterms:modified>
</cp:coreProperties>
</file>